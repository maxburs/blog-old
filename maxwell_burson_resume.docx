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  <w:jc w:val="center"/>
      </w:pPr>
      <w:r w:rsidDel="00000000" w:rsidR="00000000" w:rsidRPr="00000000">
        <w:rPr>
          <w:sz w:val="48"/>
          <w:szCs w:val="48"/>
          <w:rtl w:val="0"/>
        </w:rPr>
        <w:t xml:space="preserve">Maxwell Burson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1325 27th Avenue • San Francisco, CA 94122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(805) 441-6163 • maxwellburson@gmail.com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maxwellburson.github.io</w:t>
      </w:r>
    </w:p>
    <w:p w:rsidR="00000000" w:rsidDel="00000000" w:rsidP="00000000" w:rsidRDefault="00000000" w:rsidRPr="00000000">
      <w:pPr>
        <w:spacing w:after="0" w:before="0" w:lineRule="auto"/>
        <w:ind w:left="0" w:right="0" w:firstLine="0"/>
        <w:contextualSpacing w:val="0"/>
        <w:jc w:val="center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Relevant Skills</w:t>
      </w:r>
    </w:p>
    <w:p w:rsidR="00000000" w:rsidDel="00000000" w:rsidP="00000000" w:rsidRDefault="00000000" w:rsidRPr="00000000">
      <w:pPr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Front End Software Development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1440" w:right="0" w:hanging="360"/>
        <w:contextualSpacing w:val="1"/>
        <w:rPr/>
      </w:pPr>
      <w:r w:rsidDel="00000000" w:rsidR="00000000" w:rsidRPr="00000000">
        <w:rPr>
          <w:rtl w:val="0"/>
        </w:rPr>
        <w:t xml:space="preserve">Javascript, HTML, CSS</w:t>
      </w:r>
    </w:p>
    <w:p w:rsidR="00000000" w:rsidDel="00000000" w:rsidP="00000000" w:rsidRDefault="00000000" w:rsidRPr="00000000">
      <w:pPr>
        <w:spacing w:after="0" w:before="0" w:lineRule="auto"/>
        <w:ind w:left="720" w:right="0" w:firstLine="0"/>
        <w:contextualSpacing w:val="0"/>
        <w:rPr/>
      </w:pPr>
      <w:r w:rsidDel="00000000" w:rsidR="00000000" w:rsidRPr="00000000">
        <w:rPr>
          <w:rtl w:val="0"/>
        </w:rPr>
        <w:t xml:space="preserve">Strong People Skills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Rule="auto"/>
        <w:ind w:left="1440" w:right="0" w:hanging="360"/>
        <w:contextualSpacing w:val="1"/>
        <w:rPr/>
      </w:pPr>
      <w:r w:rsidDel="00000000" w:rsidR="00000000" w:rsidRPr="00000000">
        <w:rPr>
          <w:rtl w:val="0"/>
        </w:rPr>
        <w:t xml:space="preserve">Experience working in teams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Rule="auto"/>
        <w:ind w:left="1440" w:right="0" w:hanging="360"/>
        <w:contextualSpacing w:val="1"/>
        <w:rPr/>
      </w:pPr>
      <w:r w:rsidDel="00000000" w:rsidR="00000000" w:rsidRPr="00000000">
        <w:rPr>
          <w:rtl w:val="0"/>
        </w:rPr>
        <w:t xml:space="preserve">Experience leading teams</w:t>
      </w:r>
    </w:p>
    <w:p w:rsidR="00000000" w:rsidDel="00000000" w:rsidP="00000000" w:rsidRDefault="00000000" w:rsidRPr="00000000">
      <w:pPr>
        <w:spacing w:after="0" w:before="0" w:lineRule="auto"/>
        <w:ind w:left="0" w:right="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>
      <w:pPr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FreeCodeCamp.com</w:t>
        <w:tab/>
        <w:tab/>
        <w:t xml:space="preserve">freecodecamp.com/maxwellburson</w:t>
        <w:tab/>
        <w:tab/>
        <w:t xml:space="preserve">2016-Present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1440" w:right="0" w:hanging="360"/>
        <w:contextualSpacing w:val="1"/>
        <w:rPr/>
      </w:pPr>
      <w:r w:rsidDel="00000000" w:rsidR="00000000" w:rsidRPr="00000000">
        <w:rPr>
          <w:rtl w:val="0"/>
        </w:rPr>
        <w:t xml:space="preserve">Front End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evelopment certification completed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1440" w:right="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HTML, CSS, JavaScript, JQuery, Sass, React</w:t>
      </w:r>
      <w:r w:rsidDel="00000000" w:rsidR="00000000" w:rsidRPr="00000000">
        <w:rPr>
          <w:rtl w:val="0"/>
        </w:rPr>
        <w:t xml:space="preserve">.js</w:t>
      </w:r>
      <w:r w:rsidDel="00000000" w:rsidR="00000000" w:rsidRPr="00000000">
        <w:rPr>
          <w:rtl w:val="0"/>
        </w:rPr>
        <w:t xml:space="preserve">, Node.js</w:t>
      </w:r>
    </w:p>
    <w:p w:rsidR="00000000" w:rsidDel="00000000" w:rsidP="00000000" w:rsidRDefault="00000000" w:rsidRPr="00000000">
      <w:pPr>
        <w:spacing w:after="0" w:before="0" w:lineRule="auto"/>
        <w:ind w:left="720" w:right="0" w:firstLine="0"/>
        <w:contextualSpacing w:val="0"/>
        <w:rPr/>
      </w:pPr>
      <w:r w:rsidDel="00000000" w:rsidR="00000000" w:rsidRPr="00000000">
        <w:rPr>
          <w:rtl w:val="0"/>
        </w:rPr>
        <w:t xml:space="preserve">Hancock Community College</w:t>
        <w:tab/>
        <w:tab/>
        <w:tab/>
        <w:t xml:space="preserve">Santa Maria, CA</w:t>
        <w:tab/>
        <w:tab/>
        <w:t xml:space="preserve">2012-2014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1440" w:right="0" w:hanging="360"/>
        <w:contextualSpacing w:val="1"/>
        <w:rPr/>
      </w:pPr>
      <w:r w:rsidDel="00000000" w:rsidR="00000000" w:rsidRPr="00000000">
        <w:rPr>
          <w:rtl w:val="0"/>
        </w:rPr>
        <w:t xml:space="preserve">Fundamentals of Programming 1 &amp; 2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1440" w:right="0" w:hanging="360"/>
        <w:contextualSpacing w:val="1"/>
        <w:rPr/>
      </w:pPr>
      <w:r w:rsidDel="00000000" w:rsidR="00000000" w:rsidRPr="00000000">
        <w:rPr>
          <w:sz w:val="22"/>
          <w:szCs w:val="22"/>
          <w:rtl w:val="0"/>
        </w:rPr>
        <w:t xml:space="preserve">Discrete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1440" w:right="0" w:hanging="360"/>
        <w:contextualSpacing w:val="1"/>
        <w:rPr/>
      </w:pPr>
      <w:r w:rsidDel="00000000" w:rsidR="00000000" w:rsidRPr="00000000">
        <w:rPr>
          <w:rtl w:val="0"/>
        </w:rPr>
        <w:t xml:space="preserve">Game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1440" w:right="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Classes </w:t>
      </w:r>
      <w:r w:rsidDel="00000000" w:rsidR="00000000" w:rsidRPr="00000000">
        <w:rPr>
          <w:rtl w:val="0"/>
        </w:rPr>
        <w:t xml:space="preserve">taught with C, C++, Java, and C#</w:t>
      </w:r>
    </w:p>
    <w:p w:rsidR="00000000" w:rsidDel="00000000" w:rsidP="00000000" w:rsidRDefault="00000000" w:rsidRPr="00000000">
      <w:pPr>
        <w:spacing w:after="0" w:before="0" w:lineRule="auto"/>
        <w:ind w:left="720" w:right="0" w:firstLine="0"/>
        <w:contextualSpacing w:val="0"/>
        <w:rPr/>
      </w:pPr>
      <w:r w:rsidDel="00000000" w:rsidR="00000000" w:rsidRPr="00000000">
        <w:rPr>
          <w:rtl w:val="0"/>
        </w:rPr>
        <w:t xml:space="preserve">Arroyo Grande High School</w:t>
        <w:tab/>
        <w:tab/>
        <w:tab/>
        <w:t xml:space="preserve">Arroyo Grande, CA</w:t>
        <w:tab/>
        <w:tab/>
        <w:t xml:space="preserve">2007-2011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Rule="auto"/>
        <w:ind w:left="1440" w:right="0" w:hanging="360"/>
        <w:contextualSpacing w:val="1"/>
        <w:rPr/>
      </w:pPr>
      <w:r w:rsidDel="00000000" w:rsidR="00000000" w:rsidRPr="00000000">
        <w:rPr>
          <w:rtl w:val="0"/>
        </w:rPr>
        <w:t xml:space="preserve">FIRST Robotics Competition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0" w:before="0" w:lineRule="auto"/>
        <w:ind w:left="2160" w:right="0" w:hanging="360"/>
        <w:contextualSpacing w:val="1"/>
        <w:rPr/>
      </w:pPr>
      <w:r w:rsidDel="00000000" w:rsidR="00000000" w:rsidRPr="00000000">
        <w:rPr>
          <w:rtl w:val="0"/>
        </w:rPr>
        <w:t xml:space="preserve">Lead Programmer</w:t>
      </w:r>
    </w:p>
    <w:p w:rsidR="00000000" w:rsidDel="00000000" w:rsidP="00000000" w:rsidRDefault="00000000" w:rsidRPr="00000000">
      <w:pPr>
        <w:numPr>
          <w:ilvl w:val="2"/>
          <w:numId w:val="5"/>
        </w:numPr>
        <w:spacing w:after="0" w:before="0" w:lineRule="auto"/>
        <w:ind w:left="2160" w:right="0" w:hanging="360"/>
        <w:contextualSpacing w:val="1"/>
        <w:rPr/>
      </w:pPr>
      <w:r w:rsidDel="00000000" w:rsidR="00000000" w:rsidRPr="00000000">
        <w:rPr>
          <w:rtl w:val="0"/>
        </w:rPr>
        <w:t xml:space="preserve">Competed at nationals and won various awards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 xml:space="preserve">Employment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Levi Strauss &amp; Co.</w:t>
        <w:tab/>
        <w:t xml:space="preserve">Stylist</w:t>
        <w:tab/>
        <w:tab/>
        <w:tab/>
        <w:t xml:space="preserve">Grover Beach, CA</w:t>
        <w:tab/>
        <w:tab/>
        <w:t xml:space="preserve">2014-2015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1440" w:right="0" w:hanging="360"/>
        <w:contextualSpacing w:val="1"/>
        <w:rPr/>
      </w:pPr>
      <w:r w:rsidDel="00000000" w:rsidR="00000000" w:rsidRPr="00000000">
        <w:rPr>
          <w:rtl w:val="0"/>
        </w:rPr>
        <w:t xml:space="preserve">Quickly identified product that most closely matched customer needs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0"/>
        </w:numPr>
        <w:spacing w:after="0" w:before="0" w:lineRule="auto"/>
        <w:ind w:left="1440" w:right="0" w:hanging="360"/>
        <w:contextualSpacing w:val="1"/>
        <w:rPr/>
      </w:pPr>
      <w:r w:rsidDel="00000000" w:rsidR="00000000" w:rsidRPr="00000000">
        <w:rPr>
          <w:rtl w:val="0"/>
        </w:rPr>
        <w:t xml:space="preserve">Cooperated well with all coworkers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Quality Wine Barrels</w:t>
        <w:tab/>
        <w:t xml:space="preserve">General Labor</w:t>
        <w:tab/>
        <w:tab/>
        <w:t xml:space="preserve">Arroyo Grande, CA</w:t>
        <w:tab/>
        <w:tab/>
        <w:t xml:space="preserve">2012</w:t>
        <w:tab/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7"/>
        </w:numPr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Responsibilities included sales, phone reception, truck loading and unloading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sz w:val="28"/>
          <w:szCs w:val="28"/>
          <w:rtl w:val="0"/>
        </w:rPr>
        <w:t xml:space="preserve">Extracurricular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United Martial Arts Association</w:t>
        <w:tab/>
        <w:tab/>
        <w:t xml:space="preserve">Grover Beach, CA</w:t>
        <w:tab/>
        <w:tab/>
        <w:t xml:space="preserve">2001-2008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6"/>
        </w:numPr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Black Belt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720" w:right="0" w:firstLine="0"/>
        <w:contextualSpacing w:val="0"/>
        <w:rPr/>
      </w:pPr>
      <w:r w:rsidDel="00000000" w:rsidR="00000000" w:rsidRPr="00000000">
        <w:rPr>
          <w:rtl w:val="0"/>
        </w:rPr>
        <w:t xml:space="preserve">Hobbies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9"/>
        </w:numPr>
        <w:spacing w:after="0" w:before="0" w:line="240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Reading, podcast listening, and gaming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color w:val="000000"/>
        <w:sz w:val="24"/>
        <w:szCs w:val="24"/>
        <w:highlight w:val="white"/>
      </w:rPr>
    </w:rPrDefault>
    <w:pPrDefault>
      <w:pPr>
        <w:keepNext w:val="0"/>
        <w:keepLines w:val="0"/>
        <w:widowControl w:val="0"/>
        <w:spacing w:after="90" w:before="90" w:line="240" w:lineRule="auto"/>
        <w:ind w:left="90" w:right="9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240" w:before="240" w:lineRule="auto"/>
      <w:ind w:left="0" w:right="0" w:firstLine="0"/>
      <w:contextualSpacing w:val="1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225" w:before="225" w:lineRule="auto"/>
      <w:ind w:left="0" w:right="0" w:firstLine="0"/>
      <w:contextualSpacing w:val="1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240" w:before="240" w:lineRule="auto"/>
      <w:ind w:left="0" w:right="0" w:firstLine="0"/>
      <w:contextualSpacing w:val="1"/>
    </w:pPr>
    <w:rPr>
      <w:b w:val="1"/>
      <w:i w:val="0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255" w:before="255" w:lineRule="auto"/>
      <w:ind w:left="0" w:right="0" w:firstLine="0"/>
      <w:contextualSpacing w:val="1"/>
    </w:pPr>
    <w:rPr>
      <w:b w:val="1"/>
      <w:i w:val="0"/>
      <w:sz w:val="20"/>
      <w:szCs w:val="20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255" w:before="255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360" w:before="360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